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2E" w:rsidRDefault="00A64281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Setup grails in eclipse</w:t>
      </w:r>
    </w:p>
    <w:p w:rsidR="001A46AD" w:rsidRDefault="001A46AD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Make sure JDK is your default java version</w:t>
      </w:r>
    </w:p>
    <w:p w:rsidR="00A64281" w:rsidRDefault="00A64281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Import </w:t>
      </w:r>
      <w:r w:rsidR="00280F74">
        <w:rPr>
          <w:lang w:val="en-US"/>
        </w:rPr>
        <w:t xml:space="preserve">Grails </w:t>
      </w:r>
      <w:r w:rsidRPr="00280F74">
        <w:rPr>
          <w:lang w:val="en-US"/>
        </w:rPr>
        <w:t>project</w:t>
      </w:r>
      <w:r w:rsidR="00487199">
        <w:rPr>
          <w:lang w:val="en-US"/>
        </w:rPr>
        <w:br/>
      </w:r>
      <w:r w:rsidR="00487199">
        <w:rPr>
          <w:noProof/>
        </w:rPr>
        <w:drawing>
          <wp:inline distT="0" distB="0" distL="0" distR="0" wp14:anchorId="1E89B602" wp14:editId="24183C1A">
            <wp:extent cx="4972050" cy="5276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58" w:rsidRDefault="005B7458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Eclipse automatically refreshes Grails dependencies</w:t>
      </w:r>
    </w:p>
    <w:p w:rsidR="00D7729D" w:rsidRPr="004416D3" w:rsidRDefault="00D7729D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4416D3">
        <w:rPr>
          <w:lang w:val="en-US"/>
        </w:rPr>
        <w:t xml:space="preserve">Optionally: </w:t>
      </w:r>
      <w:r w:rsidR="004416D3" w:rsidRPr="004416D3"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 xml:space="preserve">add-proxy </w:t>
      </w:r>
      <w:proofErr w:type="spellStart"/>
      <w:r w:rsidRPr="00FA4525">
        <w:rPr>
          <w:i/>
          <w:lang w:val="en-US"/>
        </w:rPr>
        <w:t>bfr</w:t>
      </w:r>
      <w:proofErr w:type="spellEnd"/>
      <w:r w:rsidRPr="00FA4525">
        <w:rPr>
          <w:i/>
          <w:lang w:val="en-US"/>
        </w:rPr>
        <w:t xml:space="preserve"> --host=webproxy.bfr.bund.de --port=3128</w:t>
      </w:r>
      <w:r w:rsidR="004416D3" w:rsidRPr="00FA4525">
        <w:rPr>
          <w:i/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 xml:space="preserve">set-proxy </w:t>
      </w:r>
      <w:proofErr w:type="spellStart"/>
      <w:r w:rsidRPr="00FA4525">
        <w:rPr>
          <w:i/>
          <w:lang w:val="en-US"/>
        </w:rPr>
        <w:t>bfr</w:t>
      </w:r>
      <w:proofErr w:type="spellEnd"/>
    </w:p>
    <w:p w:rsidR="00A64281" w:rsidRDefault="00280F74" w:rsidP="004416D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Add </w:t>
      </w:r>
      <w:proofErr w:type="spellStart"/>
      <w:r>
        <w:rPr>
          <w:lang w:val="en-US"/>
        </w:rPr>
        <w:t>gwt</w:t>
      </w:r>
      <w:proofErr w:type="spellEnd"/>
      <w:r>
        <w:rPr>
          <w:lang w:val="en-US"/>
        </w:rPr>
        <w:t xml:space="preserve"> sources to build path</w:t>
      </w:r>
      <w:r w:rsidR="00604395">
        <w:rPr>
          <w:lang w:val="en-US"/>
        </w:rPr>
        <w:t xml:space="preserve"> (possibl</w:t>
      </w:r>
      <w:r w:rsidR="00EF0F12">
        <w:rPr>
          <w:lang w:val="en-US"/>
        </w:rPr>
        <w:t>y</w:t>
      </w:r>
      <w:r w:rsidR="00604395">
        <w:rPr>
          <w:lang w:val="en-US"/>
        </w:rPr>
        <w:t xml:space="preserve"> add </w:t>
      </w:r>
      <w:proofErr w:type="spellStart"/>
      <w:r w:rsidR="00604395">
        <w:rPr>
          <w:lang w:val="en-US"/>
        </w:rPr>
        <w:t>src</w:t>
      </w:r>
      <w:proofErr w:type="spellEnd"/>
      <w:r w:rsidR="00604395">
        <w:rPr>
          <w:lang w:val="en-US"/>
        </w:rPr>
        <w:t>/groovy to build path as well)</w:t>
      </w:r>
      <w:r>
        <w:rPr>
          <w:lang w:val="en-US"/>
        </w:rPr>
        <w:br/>
      </w:r>
      <w:r w:rsidR="00A64281">
        <w:rPr>
          <w:noProof/>
        </w:rPr>
        <w:drawing>
          <wp:inline distT="0" distB="0" distL="0" distR="0" wp14:anchorId="50C66EF6" wp14:editId="679BB213">
            <wp:extent cx="5760720" cy="236049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FF8">
        <w:rPr>
          <w:lang w:val="en-US"/>
        </w:rPr>
        <w:br/>
        <w:t>At this point, no build error should remain</w:t>
      </w:r>
    </w:p>
    <w:p w:rsidR="00331F54" w:rsidRDefault="00331F54" w:rsidP="005946F1">
      <w:pPr>
        <w:pStyle w:val="Listenabsatz"/>
        <w:spacing w:line="360" w:lineRule="auto"/>
        <w:rPr>
          <w:lang w:val="en-US"/>
        </w:rPr>
      </w:pPr>
    </w:p>
    <w:p w:rsidR="00331F54" w:rsidRPr="00062CE6" w:rsidRDefault="00176AE4" w:rsidP="0030411B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If error still there:</w:t>
      </w:r>
      <w:bookmarkStart w:id="0" w:name="_GoBack"/>
      <w:bookmarkEnd w:id="0"/>
      <w:r>
        <w:rPr>
          <w:lang w:val="en-US"/>
        </w:rPr>
        <w:t xml:space="preserve"> </w:t>
      </w:r>
      <w:r w:rsidR="00331F54" w:rsidRPr="00062CE6">
        <w:rPr>
          <w:lang w:val="en-US"/>
        </w:rPr>
        <w:t xml:space="preserve">Eclipse Restart -&gt; errors </w:t>
      </w:r>
      <w:proofErr w:type="gramStart"/>
      <w:r w:rsidR="00331F54" w:rsidRPr="00062CE6">
        <w:rPr>
          <w:lang w:val="en-US"/>
        </w:rPr>
        <w:t>are</w:t>
      </w:r>
      <w:proofErr w:type="gramEnd"/>
      <w:r w:rsidR="00331F54" w:rsidRPr="00062CE6">
        <w:rPr>
          <w:lang w:val="en-US"/>
        </w:rPr>
        <w:t xml:space="preserve"> gone (maybe a project clean would have been sufficient…)!</w:t>
      </w:r>
    </w:p>
    <w:p w:rsidR="00A765DB" w:rsidRPr="00A765DB" w:rsidRDefault="004416D3" w:rsidP="00062CE6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Create GWT module (needs to be repeated when deploying app)</w:t>
      </w:r>
      <w:r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="0030411B" w:rsidRPr="00FA4525">
        <w:rPr>
          <w:i/>
          <w:lang w:val="en-US"/>
        </w:rPr>
        <w:t>compile-</w:t>
      </w:r>
      <w:proofErr w:type="spellStart"/>
      <w:r w:rsidR="0030411B" w:rsidRPr="00FA4525">
        <w:rPr>
          <w:i/>
          <w:lang w:val="en-US"/>
        </w:rPr>
        <w:t>gwt</w:t>
      </w:r>
      <w:proofErr w:type="spellEnd"/>
      <w:r w:rsidR="0030411B" w:rsidRPr="00FA4525">
        <w:rPr>
          <w:i/>
          <w:lang w:val="en-US"/>
        </w:rPr>
        <w:t xml:space="preserve">-modules </w:t>
      </w:r>
      <w:r w:rsidR="00321E96" w:rsidRPr="00FA4525">
        <w:rPr>
          <w:i/>
          <w:lang w:val="en-US"/>
        </w:rPr>
        <w:t>–</w:t>
      </w:r>
      <w:proofErr w:type="spellStart"/>
      <w:r w:rsidR="0030411B" w:rsidRPr="00FA4525">
        <w:rPr>
          <w:i/>
          <w:lang w:val="en-US"/>
        </w:rPr>
        <w:t>draftCompile</w:t>
      </w:r>
      <w:proofErr w:type="spellEnd"/>
      <w:r w:rsidR="00A765DB">
        <w:rPr>
          <w:i/>
          <w:lang w:val="en-US"/>
        </w:rPr>
        <w:t xml:space="preserve"> </w:t>
      </w:r>
      <w:proofErr w:type="spellStart"/>
      <w:r w:rsidR="00A765DB">
        <w:rPr>
          <w:i/>
          <w:lang w:val="en-US"/>
        </w:rPr>
        <w:t>TracingApp</w:t>
      </w:r>
      <w:proofErr w:type="spellEnd"/>
      <w:r w:rsidR="00A765DB">
        <w:rPr>
          <w:i/>
          <w:lang w:val="en-US"/>
        </w:rPr>
        <w:t xml:space="preserve"> </w:t>
      </w:r>
      <w:r w:rsidR="00A765DB" w:rsidRPr="00FA4525">
        <w:rPr>
          <w:i/>
          <w:lang w:val="en-US"/>
        </w:rPr>
        <w:t>&lt;</w:t>
      </w:r>
      <w:proofErr w:type="spellStart"/>
      <w:r w:rsidR="00A765DB" w:rsidRPr="00FA4525">
        <w:rPr>
          <w:i/>
          <w:lang w:val="en-US"/>
        </w:rPr>
        <w:t>module_name</w:t>
      </w:r>
      <w:r w:rsidR="00A765DB">
        <w:rPr>
          <w:i/>
          <w:lang w:val="en-US"/>
        </w:rPr>
        <w:t>s</w:t>
      </w:r>
      <w:proofErr w:type="spellEnd"/>
      <w:r w:rsidR="00A765DB" w:rsidRPr="00FA4525">
        <w:rPr>
          <w:i/>
          <w:lang w:val="en-US"/>
        </w:rPr>
        <w:t>&gt;</w:t>
      </w:r>
    </w:p>
    <w:p w:rsidR="004416D3" w:rsidRDefault="00A765DB" w:rsidP="00A765DB">
      <w:pPr>
        <w:pStyle w:val="Listenabsatz"/>
        <w:spacing w:line="360" w:lineRule="auto"/>
        <w:rPr>
          <w:lang w:val="en-US"/>
        </w:rPr>
      </w:pPr>
      <w:r>
        <w:rPr>
          <w:i/>
          <w:lang w:val="en-US"/>
        </w:rPr>
        <w:t>[</w:t>
      </w:r>
      <w:r w:rsidRPr="00062CE6">
        <w:rPr>
          <w:i/>
          <w:lang w:val="en-US"/>
        </w:rPr>
        <w:t>de.bund.bfr.crisis/src/gwt/de/bund/bfr/crisis/TracingApp.gwt.xml</w:t>
      </w:r>
      <w:r>
        <w:rPr>
          <w:i/>
          <w:lang w:val="en-US"/>
        </w:rPr>
        <w:t>]</w:t>
      </w:r>
      <w:r w:rsidR="00321E96">
        <w:rPr>
          <w:lang w:val="en-US"/>
        </w:rPr>
        <w:br/>
        <w:t>Module name</w:t>
      </w:r>
      <w:r w:rsidR="00BD62B2">
        <w:rPr>
          <w:lang w:val="en-US"/>
        </w:rPr>
        <w:t>s</w:t>
      </w:r>
      <w:r w:rsidR="00321E96">
        <w:rPr>
          <w:lang w:val="en-US"/>
        </w:rPr>
        <w:t xml:space="preserve"> can be empty and the script will automatically find them in </w:t>
      </w:r>
      <w:proofErr w:type="spellStart"/>
      <w:r w:rsidR="00321E96">
        <w:rPr>
          <w:lang w:val="en-US"/>
        </w:rPr>
        <w:t>src</w:t>
      </w:r>
      <w:proofErr w:type="spellEnd"/>
      <w:r w:rsidR="00321E96">
        <w:rPr>
          <w:lang w:val="en-US"/>
        </w:rPr>
        <w:t>/</w:t>
      </w:r>
      <w:proofErr w:type="spellStart"/>
      <w:r w:rsidR="00321E96">
        <w:rPr>
          <w:lang w:val="en-US"/>
        </w:rPr>
        <w:t>gwt</w:t>
      </w:r>
      <w:proofErr w:type="spellEnd"/>
    </w:p>
    <w:p w:rsidR="00EB06B7" w:rsidRPr="00EB06B7" w:rsidRDefault="00EB06B7" w:rsidP="00A765DB">
      <w:pPr>
        <w:pStyle w:val="Listenabsatz"/>
        <w:spacing w:line="360" w:lineRule="auto"/>
      </w:pPr>
      <w:proofErr w:type="spellStart"/>
      <w:r>
        <w:rPr>
          <w:i/>
        </w:rPr>
        <w:t>Sufficient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 w:rsidRPr="00EB06B7">
        <w:rPr>
          <w:i/>
        </w:rPr>
        <w:t xml:space="preserve">: </w:t>
      </w:r>
      <w:proofErr w:type="spellStart"/>
      <w:r w:rsidRPr="00EB06B7">
        <w:rPr>
          <w:i/>
        </w:rPr>
        <w:t>compile</w:t>
      </w:r>
      <w:proofErr w:type="spellEnd"/>
      <w:r w:rsidRPr="00EB06B7">
        <w:rPr>
          <w:i/>
        </w:rPr>
        <w:t>-</w:t>
      </w:r>
      <w:proofErr w:type="spellStart"/>
      <w:r w:rsidRPr="00EB06B7">
        <w:rPr>
          <w:i/>
        </w:rPr>
        <w:t>gwt</w:t>
      </w:r>
      <w:proofErr w:type="spellEnd"/>
      <w:r w:rsidRPr="00EB06B7">
        <w:rPr>
          <w:i/>
        </w:rPr>
        <w:t>-modules</w:t>
      </w:r>
    </w:p>
    <w:p w:rsidR="00F33EFC" w:rsidRDefault="004416D3" w:rsidP="00F33EF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Run </w:t>
      </w:r>
      <w:r w:rsidR="00F33EFC">
        <w:rPr>
          <w:lang w:val="en-US"/>
        </w:rPr>
        <w:t xml:space="preserve">GWT </w:t>
      </w:r>
      <w:r>
        <w:rPr>
          <w:lang w:val="en-US"/>
        </w:rPr>
        <w:t>code server</w:t>
      </w:r>
      <w:r>
        <w:rPr>
          <w:lang w:val="en-US"/>
        </w:rPr>
        <w:br/>
      </w:r>
      <w:r w:rsidR="00FA4525" w:rsidRPr="00FA4525">
        <w:rPr>
          <w:i/>
          <w:lang w:val="en-US"/>
        </w:rPr>
        <w:t xml:space="preserve">grails </w:t>
      </w:r>
      <w:r w:rsidRPr="00FA4525">
        <w:rPr>
          <w:i/>
          <w:lang w:val="en-US"/>
        </w:rPr>
        <w:t>run-</w:t>
      </w:r>
      <w:proofErr w:type="spellStart"/>
      <w:r w:rsidRPr="00FA4525">
        <w:rPr>
          <w:i/>
          <w:lang w:val="en-US"/>
        </w:rPr>
        <w:t>gwt</w:t>
      </w:r>
      <w:proofErr w:type="spellEnd"/>
      <w:r w:rsidRPr="00FA4525">
        <w:rPr>
          <w:i/>
          <w:lang w:val="en-US"/>
        </w:rPr>
        <w:t>-</w:t>
      </w:r>
      <w:proofErr w:type="spellStart"/>
      <w:r w:rsidRPr="00FA4525">
        <w:rPr>
          <w:i/>
          <w:lang w:val="en-US"/>
        </w:rPr>
        <w:t>codeserver</w:t>
      </w:r>
      <w:proofErr w:type="spellEnd"/>
      <w:r w:rsidR="00EA39DC">
        <w:rPr>
          <w:i/>
          <w:lang w:val="en-US"/>
        </w:rPr>
        <w:br/>
      </w:r>
      <w:r w:rsidR="00EA39DC">
        <w:rPr>
          <w:lang w:val="en-US"/>
        </w:rPr>
        <w:t xml:space="preserve">Enables on-the-fly </w:t>
      </w:r>
      <w:r w:rsidR="00F33EFC">
        <w:rPr>
          <w:lang w:val="en-US"/>
        </w:rPr>
        <w:t>compilation</w:t>
      </w:r>
    </w:p>
    <w:p w:rsidR="00F33EFC" w:rsidRDefault="00F33EFC" w:rsidP="00F33EF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Run grails server</w:t>
      </w:r>
      <w:r>
        <w:rPr>
          <w:lang w:val="en-US"/>
        </w:rPr>
        <w:br/>
      </w:r>
      <w:r w:rsidRPr="00F33EFC">
        <w:rPr>
          <w:i/>
          <w:lang w:val="en-US"/>
        </w:rPr>
        <w:t>grails run-app</w:t>
      </w:r>
      <w:r>
        <w:rPr>
          <w:lang w:val="en-US"/>
        </w:rPr>
        <w:br/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normal that certain error messages occur during development</w:t>
      </w:r>
      <w:r w:rsidR="00836B8A">
        <w:rPr>
          <w:lang w:val="en-US"/>
        </w:rPr>
        <w:t>.</w:t>
      </w:r>
    </w:p>
    <w:p w:rsidR="00F33EFC" w:rsidRDefault="00C131F8" w:rsidP="00C131F8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debugging install GWT and SDBG plugins (</w:t>
      </w:r>
      <w:hyperlink r:id="rId8" w:history="1">
        <w:r w:rsidRPr="008F0AA3">
          <w:rPr>
            <w:rStyle w:val="Hyperlink"/>
            <w:lang w:val="en-US"/>
          </w:rPr>
          <w:t>http://sdbg.github.io/</w:t>
        </w:r>
      </w:hyperlink>
      <w:r>
        <w:rPr>
          <w:lang w:val="en-US"/>
        </w:rPr>
        <w:t xml:space="preserve">) </w:t>
      </w:r>
      <w:r>
        <w:rPr>
          <w:lang w:val="en-US"/>
        </w:rPr>
        <w:br/>
        <w:t>Launch chrome instance with SDBG plugin as shown in the video ^</w:t>
      </w:r>
    </w:p>
    <w:p w:rsidR="004416D3" w:rsidRPr="00750D74" w:rsidRDefault="00750D74" w:rsidP="00750D74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750D74">
        <w:rPr>
          <w:lang w:val="en-US"/>
        </w:rPr>
        <w:t xml:space="preserve">If errors still remain, try: </w:t>
      </w:r>
      <w:r w:rsidRPr="00750D74">
        <w:rPr>
          <w:lang w:val="en-US"/>
        </w:rPr>
        <w:br/>
        <w:t>grails clean</w:t>
      </w:r>
      <w:r w:rsidRPr="00750D74">
        <w:rPr>
          <w:lang w:val="en-US"/>
        </w:rPr>
        <w:br/>
        <w:t>and remove: .</w:t>
      </w:r>
      <w:proofErr w:type="spellStart"/>
      <w:r w:rsidRPr="00750D74">
        <w:rPr>
          <w:lang w:val="en-US"/>
        </w:rPr>
        <w:t>link_to_grails_plugins</w:t>
      </w:r>
      <w:proofErr w:type="spellEnd"/>
      <w:r w:rsidRPr="00750D74">
        <w:rPr>
          <w:lang w:val="en-US"/>
        </w:rPr>
        <w:t>, .settings,  target, target-eclipse, web-app/</w:t>
      </w:r>
      <w:proofErr w:type="spellStart"/>
      <w:r w:rsidRPr="00750D74">
        <w:rPr>
          <w:lang w:val="en-US"/>
        </w:rPr>
        <w:t>gwt</w:t>
      </w:r>
      <w:proofErr w:type="spellEnd"/>
      <w:r w:rsidR="00F33EFC" w:rsidRPr="00750D74">
        <w:rPr>
          <w:lang w:val="en-US"/>
        </w:rPr>
        <w:br/>
      </w:r>
    </w:p>
    <w:sectPr w:rsidR="004416D3" w:rsidRPr="00750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E03EB"/>
    <w:multiLevelType w:val="hybridMultilevel"/>
    <w:tmpl w:val="0220ED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81"/>
    <w:rsid w:val="00062CE6"/>
    <w:rsid w:val="000B772E"/>
    <w:rsid w:val="00176AE4"/>
    <w:rsid w:val="00185BE4"/>
    <w:rsid w:val="001A46AD"/>
    <w:rsid w:val="00280F74"/>
    <w:rsid w:val="002A34B1"/>
    <w:rsid w:val="0030411B"/>
    <w:rsid w:val="00321E96"/>
    <w:rsid w:val="003239FE"/>
    <w:rsid w:val="00331F54"/>
    <w:rsid w:val="004416D3"/>
    <w:rsid w:val="00476B8F"/>
    <w:rsid w:val="00487199"/>
    <w:rsid w:val="0050655D"/>
    <w:rsid w:val="00562AEF"/>
    <w:rsid w:val="005946F1"/>
    <w:rsid w:val="005B7458"/>
    <w:rsid w:val="00604395"/>
    <w:rsid w:val="00637869"/>
    <w:rsid w:val="006C7B9E"/>
    <w:rsid w:val="006F6FE9"/>
    <w:rsid w:val="00750D74"/>
    <w:rsid w:val="0075547D"/>
    <w:rsid w:val="007D6BA8"/>
    <w:rsid w:val="00836B8A"/>
    <w:rsid w:val="008D1B23"/>
    <w:rsid w:val="008D4856"/>
    <w:rsid w:val="00A64281"/>
    <w:rsid w:val="00A765DB"/>
    <w:rsid w:val="00B04537"/>
    <w:rsid w:val="00B24F54"/>
    <w:rsid w:val="00BD62B2"/>
    <w:rsid w:val="00BF3B5D"/>
    <w:rsid w:val="00C131F8"/>
    <w:rsid w:val="00C476CF"/>
    <w:rsid w:val="00CD2A6B"/>
    <w:rsid w:val="00D7729D"/>
    <w:rsid w:val="00DE1842"/>
    <w:rsid w:val="00DE5A10"/>
    <w:rsid w:val="00E13D1F"/>
    <w:rsid w:val="00E53188"/>
    <w:rsid w:val="00E55CB7"/>
    <w:rsid w:val="00E7742E"/>
    <w:rsid w:val="00E93FF8"/>
    <w:rsid w:val="00EA39DC"/>
    <w:rsid w:val="00EB06B7"/>
    <w:rsid w:val="00EF0F12"/>
    <w:rsid w:val="00F33EFC"/>
    <w:rsid w:val="00FA4525"/>
    <w:rsid w:val="00FA7B7D"/>
    <w:rsid w:val="00FB135F"/>
    <w:rsid w:val="00F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2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A642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4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131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281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A6428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4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rsid w:val="00C131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bg.github.io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Bundesinstitut fuer Risikobewertung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 Heise</dc:creator>
  <cp:lastModifiedBy>Armin</cp:lastModifiedBy>
  <cp:revision>28</cp:revision>
  <dcterms:created xsi:type="dcterms:W3CDTF">2015-02-05T10:15:00Z</dcterms:created>
  <dcterms:modified xsi:type="dcterms:W3CDTF">2015-02-11T20:54:00Z</dcterms:modified>
</cp:coreProperties>
</file>